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9A" w:rsidRDefault="001A3E11">
      <w:pPr>
        <w:pStyle w:val="Title"/>
      </w:pPr>
      <w:sdt>
        <w:sdtPr>
          <w:alias w:val="Your Name"/>
          <w:tag w:val=""/>
          <w:id w:val="1246310863"/>
          <w:placeholder>
            <w:docPart w:val="27F00B88FD48466EB12DC2B9C971D8A0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C60C5">
            <w:t>Shelby Drabant</w:t>
          </w:r>
        </w:sdtContent>
      </w:sdt>
    </w:p>
    <w:p w:rsidR="004E7B9A" w:rsidRDefault="00383C43">
      <w:r>
        <w:t>115 195</w:t>
      </w:r>
      <w:r w:rsidRPr="00383C43">
        <w:rPr>
          <w:vertAlign w:val="superscript"/>
        </w:rPr>
        <w:t>th</w:t>
      </w:r>
      <w:r>
        <w:t xml:space="preserve"> PL SW Bothell WA 98012</w:t>
      </w:r>
      <w:r w:rsidR="0098710D">
        <w:t> | </w:t>
      </w:r>
      <w:r>
        <w:t>702-498-3706</w:t>
      </w:r>
      <w:r w:rsidR="0098710D">
        <w:t> | </w:t>
      </w:r>
      <w:r>
        <w:t>Drabants@gmail.com</w:t>
      </w:r>
    </w:p>
    <w:sdt>
      <w:sdtPr>
        <w:id w:val="-736782104"/>
        <w:placeholder>
          <w:docPart w:val="8C5C1789AD524F03966A709BD99610F4"/>
        </w:placeholder>
        <w:temporary/>
        <w:showingPlcHdr/>
      </w:sdtPr>
      <w:sdtContent>
        <w:p w:rsidR="004E7B9A" w:rsidRDefault="0098710D">
          <w:pPr>
            <w:pStyle w:val="Heading1"/>
          </w:pPr>
          <w:r>
            <w:t>Objective</w:t>
          </w:r>
        </w:p>
      </w:sdtContent>
    </w:sdt>
    <w:p w:rsidR="004E7B9A" w:rsidRDefault="00383C43">
      <w:pPr>
        <w:pStyle w:val="ListBullet"/>
      </w:pPr>
      <w:r>
        <w:t>To attain a</w:t>
      </w:r>
      <w:r w:rsidR="00DD46D5">
        <w:t>n</w:t>
      </w:r>
      <w:r>
        <w:t xml:space="preserve"> entry level software engineering position and progress my knowledge and skills in software development.</w:t>
      </w:r>
    </w:p>
    <w:sdt>
      <w:sdtPr>
        <w:id w:val="1513793667"/>
        <w:placeholder>
          <w:docPart w:val="D95B97B12EC84FB78C66CD52769A46DD"/>
        </w:placeholder>
        <w:temporary/>
        <w:showingPlcHdr/>
      </w:sdtPr>
      <w:sdtContent>
        <w:p w:rsidR="004E7B9A" w:rsidRDefault="0098710D">
          <w:pPr>
            <w:pStyle w:val="Heading1"/>
          </w:pPr>
          <w:r>
            <w:t>Education</w:t>
          </w:r>
        </w:p>
      </w:sdtContent>
    </w:sdt>
    <w:p w:rsidR="004E7B9A" w:rsidRDefault="00383C43">
      <w:pPr>
        <w:pStyle w:val="Heading2"/>
      </w:pPr>
      <w:r>
        <w:t>B.S. Biology</w:t>
      </w:r>
      <w:r w:rsidR="0098710D">
        <w:t> | </w:t>
      </w:r>
      <w:r w:rsidR="004E105B">
        <w:t>Spring 2013</w:t>
      </w:r>
      <w:r w:rsidR="0098710D">
        <w:t> | </w:t>
      </w:r>
      <w:r>
        <w:t>University of Nevada Las Vegas</w:t>
      </w:r>
    </w:p>
    <w:p w:rsidR="004E7B9A" w:rsidRDefault="0098710D" w:rsidP="00383C43">
      <w:pPr>
        <w:pStyle w:val="ListBullet"/>
      </w:pPr>
      <w:r>
        <w:t xml:space="preserve">Major: </w:t>
      </w:r>
      <w:r w:rsidR="00383C43">
        <w:t>Biology</w:t>
      </w:r>
    </w:p>
    <w:p w:rsidR="004E7B9A" w:rsidRDefault="0098710D">
      <w:pPr>
        <w:pStyle w:val="ListBullet"/>
      </w:pPr>
      <w:r>
        <w:t xml:space="preserve">Related coursework: </w:t>
      </w:r>
      <w:r w:rsidR="00383C43">
        <w:t>Organic Chemistry, Microbiology, Immunology</w:t>
      </w:r>
    </w:p>
    <w:p w:rsidR="004E7B9A" w:rsidRDefault="00383C43" w:rsidP="00383C43">
      <w:pPr>
        <w:pStyle w:val="Heading2"/>
      </w:pPr>
      <w:r>
        <w:t>Certificate in Software Engineering</w:t>
      </w:r>
      <w:r w:rsidR="0098710D">
        <w:t> | </w:t>
      </w:r>
      <w:r>
        <w:t>Spring 2016</w:t>
      </w:r>
      <w:r w:rsidR="0098710D">
        <w:t> | </w:t>
      </w:r>
      <w:r>
        <w:t>University of Washington Bothell</w:t>
      </w:r>
    </w:p>
    <w:p w:rsidR="00DD46D5" w:rsidRDefault="0098710D" w:rsidP="00DD46D5">
      <w:pPr>
        <w:pStyle w:val="ListBullet"/>
      </w:pPr>
      <w:r>
        <w:t xml:space="preserve">Related coursework: </w:t>
      </w:r>
      <w:r w:rsidR="00383C43">
        <w:t xml:space="preserve">Data Structures &amp; Object-oriented programming, </w:t>
      </w:r>
      <w:r w:rsidR="004E105B">
        <w:t>Software Development Processes, Software Modeling Techniques, Systems Programming, Software Testing &amp; Quality</w:t>
      </w:r>
    </w:p>
    <w:sdt>
      <w:sdtPr>
        <w:id w:val="495469907"/>
        <w:placeholder>
          <w:docPart w:val="74D61419F59144F7ADD49B3B88842426"/>
        </w:placeholder>
        <w:temporary/>
        <w:showingPlcHdr/>
      </w:sdtPr>
      <w:sdtContent>
        <w:p w:rsidR="004E7B9A" w:rsidRDefault="0098710D" w:rsidP="0015324B">
          <w:pPr>
            <w:pStyle w:val="Heading1"/>
          </w:pPr>
          <w:r>
            <w:t>Skills &amp; Abilities</w:t>
          </w:r>
        </w:p>
      </w:sdtContent>
    </w:sdt>
    <w:p w:rsidR="00DD46D5" w:rsidRPr="00DD46D5" w:rsidRDefault="00DD46D5" w:rsidP="00DD46D5">
      <w:pPr>
        <w:pStyle w:val="Heading2"/>
      </w:pPr>
      <w:r>
        <w:t>Languages</w:t>
      </w:r>
      <w:r w:rsidR="00381552">
        <w:t>&amp; Projects</w:t>
      </w:r>
    </w:p>
    <w:p w:rsidR="00381552" w:rsidRDefault="00DD46D5" w:rsidP="00381552">
      <w:pPr>
        <w:pStyle w:val="ListBullet"/>
      </w:pPr>
      <w:r>
        <w:t>C++ (most proficient), Python, Java, GML</w:t>
      </w:r>
      <w:r w:rsidR="00E07A96">
        <w:t>, HTML/CSS, Javascript</w:t>
      </w:r>
    </w:p>
    <w:p w:rsidR="00381552" w:rsidRDefault="00381552" w:rsidP="00381552">
      <w:pPr>
        <w:pStyle w:val="ListBullet"/>
      </w:pPr>
      <w:r>
        <w:t>Compression &amp; Decompression program for text</w:t>
      </w:r>
    </w:p>
    <w:p w:rsidR="00185E28" w:rsidRDefault="00185E28" w:rsidP="00381552">
      <w:pPr>
        <w:pStyle w:val="ListBullet"/>
      </w:pPr>
      <w:r>
        <w:t>Portfolio website</w:t>
      </w:r>
    </w:p>
    <w:p w:rsidR="00381552" w:rsidRPr="00381552" w:rsidRDefault="00381552" w:rsidP="00381552">
      <w:pPr>
        <w:pStyle w:val="ListBullet"/>
      </w:pPr>
      <w:r>
        <w:t>Mop Master (video game)</w:t>
      </w:r>
    </w:p>
    <w:sdt>
      <w:sdtPr>
        <w:id w:val="1408421060"/>
        <w:placeholder>
          <w:docPart w:val="644E756E6ADA4236A388E999EFE083DA"/>
        </w:placeholder>
        <w:temporary/>
        <w:showingPlcHdr/>
      </w:sdtPr>
      <w:sdtContent>
        <w:p w:rsidR="004E7B9A" w:rsidRDefault="0098710D">
          <w:pPr>
            <w:pStyle w:val="Heading2"/>
          </w:pPr>
          <w:r>
            <w:t>Communication</w:t>
          </w:r>
        </w:p>
      </w:sdtContent>
    </w:sdt>
    <w:p w:rsidR="004B1503" w:rsidRDefault="004B1503" w:rsidP="00DD46D5">
      <w:pPr>
        <w:pStyle w:val="ListBullet"/>
      </w:pPr>
      <w:r>
        <w:t>Have performed multiple presentations in front of hundreds of people</w:t>
      </w:r>
      <w:r w:rsidR="00DD46D5">
        <w:t xml:space="preserve"> during new student orientation at the University of Nevada Las Vegas.</w:t>
      </w:r>
    </w:p>
    <w:p w:rsidR="00DD46D5" w:rsidRDefault="00DD46D5" w:rsidP="00DD46D5">
      <w:pPr>
        <w:pStyle w:val="ListBullet"/>
      </w:pPr>
      <w:r>
        <w:t xml:space="preserve">Experience as a server requiring interaction with multiple groups of people at one time. </w:t>
      </w:r>
    </w:p>
    <w:sdt>
      <w:sdtPr>
        <w:id w:val="-519467818"/>
        <w:placeholder>
          <w:docPart w:val="1CAF5CE8FA0C45DCB31DEB364E8E5E82"/>
        </w:placeholder>
        <w:temporary/>
        <w:showingPlcHdr/>
      </w:sdtPr>
      <w:sdtContent>
        <w:p w:rsidR="004E7B9A" w:rsidRDefault="0098710D">
          <w:pPr>
            <w:pStyle w:val="Heading2"/>
          </w:pPr>
          <w:r>
            <w:t>Leadership</w:t>
          </w:r>
        </w:p>
      </w:sdtContent>
    </w:sdt>
    <w:p w:rsidR="004E7B9A" w:rsidRDefault="004B1503">
      <w:pPr>
        <w:pStyle w:val="ListBullet"/>
      </w:pPr>
      <w:r>
        <w:t xml:space="preserve">Orientation leader for University of Nevada Las Vegas. Required to be in charge of groups of new students ranging from 30 to 40 people multiple times throughout the year. </w:t>
      </w:r>
    </w:p>
    <w:p w:rsidR="00DD46D5" w:rsidRDefault="004B1503" w:rsidP="00DD46D5">
      <w:pPr>
        <w:pStyle w:val="ListBullet"/>
      </w:pPr>
      <w:r>
        <w:t>Maintained contact with students assigned to me in order to help them through registration or any other questions they might have coming to university.</w:t>
      </w:r>
    </w:p>
    <w:sdt>
      <w:sdtPr>
        <w:id w:val="1494989950"/>
        <w:placeholder>
          <w:docPart w:val="95114170D0744A8487DB7099CAFE133A"/>
        </w:placeholder>
        <w:temporary/>
        <w:showingPlcHdr/>
      </w:sdtPr>
      <w:sdtContent>
        <w:p w:rsidR="004E7B9A" w:rsidRDefault="0098710D">
          <w:pPr>
            <w:pStyle w:val="Heading1"/>
          </w:pPr>
          <w:r>
            <w:t>Experience</w:t>
          </w:r>
        </w:p>
      </w:sdtContent>
    </w:sdt>
    <w:p w:rsidR="004E7B9A" w:rsidRDefault="004E105B">
      <w:pPr>
        <w:pStyle w:val="Heading2"/>
      </w:pPr>
      <w:r>
        <w:t>REbel recruiter</w:t>
      </w:r>
      <w:r w:rsidR="0098710D">
        <w:t> | </w:t>
      </w:r>
      <w:r>
        <w:t>university of Nevada Las Vegas</w:t>
      </w:r>
      <w:r w:rsidR="0098710D">
        <w:t> | </w:t>
      </w:r>
      <w:r>
        <w:t>7/1/11-8/30/13</w:t>
      </w:r>
    </w:p>
    <w:p w:rsidR="004E7B9A" w:rsidRDefault="004E105B">
      <w:pPr>
        <w:pStyle w:val="ListBullet"/>
      </w:pPr>
      <w:r>
        <w:t>Guiding new students through application process, coordinating new student orientation, transcript processing</w:t>
      </w:r>
    </w:p>
    <w:p w:rsidR="00E27749" w:rsidRDefault="004E105B" w:rsidP="00E27749">
      <w:pPr>
        <w:pStyle w:val="Heading2"/>
      </w:pPr>
      <w:r>
        <w:t>Server</w:t>
      </w:r>
      <w:r w:rsidR="0098710D">
        <w:t> | </w:t>
      </w:r>
      <w:r>
        <w:t>kabuki</w:t>
      </w:r>
      <w:r w:rsidR="0098710D">
        <w:t> | 10/10/13-8/24/1</w:t>
      </w:r>
      <w:r w:rsidR="00E27749">
        <w:t>5</w:t>
      </w:r>
    </w:p>
    <w:p w:rsidR="00381552" w:rsidRPr="00381552" w:rsidRDefault="00E27749" w:rsidP="00381552">
      <w:pPr>
        <w:pStyle w:val="Heading2"/>
      </w:pPr>
      <w:r>
        <w:t>Server | Zeeks pizza | 9/20/15-Current</w:t>
      </w:r>
      <w:bookmarkStart w:id="0" w:name="_GoBack"/>
      <w:bookmarkEnd w:id="0"/>
    </w:p>
    <w:sectPr w:rsidR="00381552" w:rsidRPr="00381552" w:rsidSect="001A3E11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995" w:rsidRDefault="00B40995">
      <w:pPr>
        <w:spacing w:after="0"/>
      </w:pPr>
      <w:r>
        <w:separator/>
      </w:r>
    </w:p>
  </w:endnote>
  <w:endnote w:type="continuationSeparator" w:id="1">
    <w:p w:rsidR="00B40995" w:rsidRDefault="00B409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0D" w:rsidRDefault="001A3E11">
        <w:pPr>
          <w:pStyle w:val="Footer"/>
        </w:pPr>
        <w:r>
          <w:fldChar w:fldCharType="begin"/>
        </w:r>
        <w:r w:rsidR="0098710D">
          <w:instrText xml:space="preserve"> PAGE   \* MERGEFORMAT </w:instrText>
        </w:r>
        <w:r>
          <w:fldChar w:fldCharType="separate"/>
        </w:r>
        <w:r w:rsidR="003815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995" w:rsidRDefault="00B40995">
      <w:pPr>
        <w:spacing w:after="0"/>
      </w:pPr>
      <w:r>
        <w:separator/>
      </w:r>
    </w:p>
  </w:footnote>
  <w:footnote w:type="continuationSeparator" w:id="1">
    <w:p w:rsidR="00B40995" w:rsidRDefault="00B409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D5F36C9"/>
    <w:multiLevelType w:val="hybridMultilevel"/>
    <w:tmpl w:val="1436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C60C5"/>
    <w:rsid w:val="000112BA"/>
    <w:rsid w:val="0015324B"/>
    <w:rsid w:val="001850C2"/>
    <w:rsid w:val="00185E28"/>
    <w:rsid w:val="001A3E11"/>
    <w:rsid w:val="00381552"/>
    <w:rsid w:val="00383C43"/>
    <w:rsid w:val="004B1503"/>
    <w:rsid w:val="004E105B"/>
    <w:rsid w:val="004E7B9A"/>
    <w:rsid w:val="00677B97"/>
    <w:rsid w:val="0098710D"/>
    <w:rsid w:val="00B40995"/>
    <w:rsid w:val="00D753DF"/>
    <w:rsid w:val="00DD46D5"/>
    <w:rsid w:val="00E07A96"/>
    <w:rsid w:val="00E27749"/>
    <w:rsid w:val="00FC6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11"/>
  </w:style>
  <w:style w:type="paragraph" w:styleId="Heading1">
    <w:name w:val="heading 1"/>
    <w:basedOn w:val="Normal"/>
    <w:next w:val="Normal"/>
    <w:link w:val="Heading1Char"/>
    <w:uiPriority w:val="9"/>
    <w:qFormat/>
    <w:rsid w:val="001A3E11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1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A3E11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1A3E1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1A3E11"/>
    <w:rPr>
      <w:color w:val="808080"/>
    </w:rPr>
  </w:style>
  <w:style w:type="paragraph" w:styleId="ListBullet">
    <w:name w:val="List Bullet"/>
    <w:basedOn w:val="Normal"/>
    <w:uiPriority w:val="10"/>
    <w:unhideWhenUsed/>
    <w:qFormat/>
    <w:rsid w:val="001A3E11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1A3E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E11"/>
  </w:style>
  <w:style w:type="paragraph" w:styleId="Footer">
    <w:name w:val="footer"/>
    <w:basedOn w:val="Normal"/>
    <w:link w:val="FooterChar"/>
    <w:uiPriority w:val="99"/>
    <w:unhideWhenUsed/>
    <w:rsid w:val="001A3E11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1A3E11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A3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E11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E11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E11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11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1A3E11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E11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381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b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F00B88FD48466EB12DC2B9C971D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DDE1-415C-4B5E-B2D4-5DAEEE49223B}"/>
      </w:docPartPr>
      <w:docPartBody>
        <w:p w:rsidR="00600F7F" w:rsidRDefault="00600F7F">
          <w:pPr>
            <w:pStyle w:val="27F00B88FD48466EB12DC2B9C971D8A0"/>
          </w:pPr>
          <w:r>
            <w:t>Your Name</w:t>
          </w:r>
        </w:p>
      </w:docPartBody>
    </w:docPart>
    <w:docPart>
      <w:docPartPr>
        <w:name w:val="8C5C1789AD524F03966A709BD9961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36522-4221-46DA-B74A-AF8972A1C759}"/>
      </w:docPartPr>
      <w:docPartBody>
        <w:p w:rsidR="00600F7F" w:rsidRDefault="00600F7F">
          <w:pPr>
            <w:pStyle w:val="8C5C1789AD524F03966A709BD99610F4"/>
          </w:pPr>
          <w:r>
            <w:t>Objective</w:t>
          </w:r>
        </w:p>
      </w:docPartBody>
    </w:docPart>
    <w:docPart>
      <w:docPartPr>
        <w:name w:val="D95B97B12EC84FB78C66CD52769A4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4D6A-E693-4E02-9037-8486F3933072}"/>
      </w:docPartPr>
      <w:docPartBody>
        <w:p w:rsidR="00600F7F" w:rsidRDefault="00600F7F">
          <w:pPr>
            <w:pStyle w:val="D95B97B12EC84FB78C66CD52769A46DD"/>
          </w:pPr>
          <w:r>
            <w:t>Education</w:t>
          </w:r>
        </w:p>
      </w:docPartBody>
    </w:docPart>
    <w:docPart>
      <w:docPartPr>
        <w:name w:val="74D61419F59144F7ADD49B3B88842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3939F-1174-4F88-AE5E-7D625458E478}"/>
      </w:docPartPr>
      <w:docPartBody>
        <w:p w:rsidR="00600F7F" w:rsidRDefault="00600F7F">
          <w:pPr>
            <w:pStyle w:val="74D61419F59144F7ADD49B3B88842426"/>
          </w:pPr>
          <w:r>
            <w:t>Skills &amp; Abilities</w:t>
          </w:r>
        </w:p>
      </w:docPartBody>
    </w:docPart>
    <w:docPart>
      <w:docPartPr>
        <w:name w:val="644E756E6ADA4236A388E999EF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618B8-3530-4660-98C5-093349A9EF7A}"/>
      </w:docPartPr>
      <w:docPartBody>
        <w:p w:rsidR="00600F7F" w:rsidRDefault="00600F7F">
          <w:pPr>
            <w:pStyle w:val="644E756E6ADA4236A388E999EFE083DA"/>
          </w:pPr>
          <w:r>
            <w:t>Communication</w:t>
          </w:r>
        </w:p>
      </w:docPartBody>
    </w:docPart>
    <w:docPart>
      <w:docPartPr>
        <w:name w:val="1CAF5CE8FA0C45DCB31DEB364E8E5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032D-1156-4E54-AA1F-5CEA98BFD4ED}"/>
      </w:docPartPr>
      <w:docPartBody>
        <w:p w:rsidR="00600F7F" w:rsidRDefault="00600F7F">
          <w:pPr>
            <w:pStyle w:val="1CAF5CE8FA0C45DCB31DEB364E8E5E82"/>
          </w:pPr>
          <w:r>
            <w:t>Leadership</w:t>
          </w:r>
        </w:p>
      </w:docPartBody>
    </w:docPart>
    <w:docPart>
      <w:docPartPr>
        <w:name w:val="95114170D0744A8487DB7099CAFE1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0309A-CE48-4D6F-B895-A04E00F3DAEA}"/>
      </w:docPartPr>
      <w:docPartBody>
        <w:p w:rsidR="00600F7F" w:rsidRDefault="00600F7F">
          <w:pPr>
            <w:pStyle w:val="95114170D0744A8487DB7099CAFE133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0F7F"/>
    <w:rsid w:val="0060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00B88FD48466EB12DC2B9C971D8A0">
    <w:name w:val="27F00B88FD48466EB12DC2B9C971D8A0"/>
    <w:rsid w:val="00600F7F"/>
  </w:style>
  <w:style w:type="paragraph" w:customStyle="1" w:styleId="0BD204A5752F44E89B8E16A67DFA083D">
    <w:name w:val="0BD204A5752F44E89B8E16A67DFA083D"/>
    <w:rsid w:val="00600F7F"/>
  </w:style>
  <w:style w:type="paragraph" w:customStyle="1" w:styleId="1A92DD0A08B94DF9A7E075EA7FA10CAB">
    <w:name w:val="1A92DD0A08B94DF9A7E075EA7FA10CAB"/>
    <w:rsid w:val="00600F7F"/>
  </w:style>
  <w:style w:type="paragraph" w:customStyle="1" w:styleId="3A9672C9B2B747FAB58897842C073AA8">
    <w:name w:val="3A9672C9B2B747FAB58897842C073AA8"/>
    <w:rsid w:val="00600F7F"/>
  </w:style>
  <w:style w:type="paragraph" w:customStyle="1" w:styleId="8C5C1789AD524F03966A709BD99610F4">
    <w:name w:val="8C5C1789AD524F03966A709BD99610F4"/>
    <w:rsid w:val="00600F7F"/>
  </w:style>
  <w:style w:type="paragraph" w:customStyle="1" w:styleId="E8E367C55A3B4D93897436BB9C3766CC">
    <w:name w:val="E8E367C55A3B4D93897436BB9C3766CC"/>
    <w:rsid w:val="00600F7F"/>
  </w:style>
  <w:style w:type="paragraph" w:customStyle="1" w:styleId="D95B97B12EC84FB78C66CD52769A46DD">
    <w:name w:val="D95B97B12EC84FB78C66CD52769A46DD"/>
    <w:rsid w:val="00600F7F"/>
  </w:style>
  <w:style w:type="paragraph" w:customStyle="1" w:styleId="B10A384F85C34403A6E9EB1B0EAD505A">
    <w:name w:val="B10A384F85C34403A6E9EB1B0EAD505A"/>
    <w:rsid w:val="00600F7F"/>
  </w:style>
  <w:style w:type="paragraph" w:customStyle="1" w:styleId="47B8F119888B4EDBB552D201C336B0DA">
    <w:name w:val="47B8F119888B4EDBB552D201C336B0DA"/>
    <w:rsid w:val="00600F7F"/>
  </w:style>
  <w:style w:type="paragraph" w:customStyle="1" w:styleId="4CD4889B317B4AF89851519517FC2030">
    <w:name w:val="4CD4889B317B4AF89851519517FC2030"/>
    <w:rsid w:val="00600F7F"/>
  </w:style>
  <w:style w:type="paragraph" w:customStyle="1" w:styleId="0D29E3316AD045519BD19A43EE264489">
    <w:name w:val="0D29E3316AD045519BD19A43EE264489"/>
    <w:rsid w:val="00600F7F"/>
  </w:style>
  <w:style w:type="paragraph" w:customStyle="1" w:styleId="74D61419F59144F7ADD49B3B88842426">
    <w:name w:val="74D61419F59144F7ADD49B3B88842426"/>
    <w:rsid w:val="00600F7F"/>
  </w:style>
  <w:style w:type="paragraph" w:customStyle="1" w:styleId="4867E4F9B8AD4C479779CB49BCD16876">
    <w:name w:val="4867E4F9B8AD4C479779CB49BCD16876"/>
    <w:rsid w:val="00600F7F"/>
  </w:style>
  <w:style w:type="paragraph" w:customStyle="1" w:styleId="14AAA17BB83A4C5DAA230AACB1D72DA3">
    <w:name w:val="14AAA17BB83A4C5DAA230AACB1D72DA3"/>
    <w:rsid w:val="00600F7F"/>
  </w:style>
  <w:style w:type="paragraph" w:customStyle="1" w:styleId="B119AC9258C6406998DFF241A6B0308D">
    <w:name w:val="B119AC9258C6406998DFF241A6B0308D"/>
    <w:rsid w:val="00600F7F"/>
  </w:style>
  <w:style w:type="paragraph" w:customStyle="1" w:styleId="6A366436F4AB435088A150D6826A3856">
    <w:name w:val="6A366436F4AB435088A150D6826A3856"/>
    <w:rsid w:val="00600F7F"/>
  </w:style>
  <w:style w:type="paragraph" w:customStyle="1" w:styleId="644E756E6ADA4236A388E999EFE083DA">
    <w:name w:val="644E756E6ADA4236A388E999EFE083DA"/>
    <w:rsid w:val="00600F7F"/>
  </w:style>
  <w:style w:type="paragraph" w:customStyle="1" w:styleId="1E56C0052AED45E4ABD6678BBCFA8841">
    <w:name w:val="1E56C0052AED45E4ABD6678BBCFA8841"/>
    <w:rsid w:val="00600F7F"/>
  </w:style>
  <w:style w:type="paragraph" w:customStyle="1" w:styleId="1CAF5CE8FA0C45DCB31DEB364E8E5E82">
    <w:name w:val="1CAF5CE8FA0C45DCB31DEB364E8E5E82"/>
    <w:rsid w:val="00600F7F"/>
  </w:style>
  <w:style w:type="paragraph" w:customStyle="1" w:styleId="74DDE18E3F9A4EDF88293F05E7196C16">
    <w:name w:val="74DDE18E3F9A4EDF88293F05E7196C16"/>
    <w:rsid w:val="00600F7F"/>
  </w:style>
  <w:style w:type="paragraph" w:customStyle="1" w:styleId="95114170D0744A8487DB7099CAFE133A">
    <w:name w:val="95114170D0744A8487DB7099CAFE133A"/>
    <w:rsid w:val="00600F7F"/>
  </w:style>
  <w:style w:type="paragraph" w:customStyle="1" w:styleId="6E3ED190999742AA80635912FD1D71E6">
    <w:name w:val="6E3ED190999742AA80635912FD1D71E6"/>
    <w:rsid w:val="00600F7F"/>
  </w:style>
  <w:style w:type="paragraph" w:customStyle="1" w:styleId="368A59F8631A45F3B114F996818188A9">
    <w:name w:val="368A59F8631A45F3B114F996818188A9"/>
    <w:rsid w:val="00600F7F"/>
  </w:style>
  <w:style w:type="paragraph" w:customStyle="1" w:styleId="C2AB93ADB98145239BE6579D1D001F16">
    <w:name w:val="C2AB93ADB98145239BE6579D1D001F16"/>
    <w:rsid w:val="00600F7F"/>
  </w:style>
  <w:style w:type="paragraph" w:customStyle="1" w:styleId="5BA4119EB4364762A9CEDB23CF28FC48">
    <w:name w:val="5BA4119EB4364762A9CEDB23CF28FC48"/>
    <w:rsid w:val="00600F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Drabant</dc:creator>
  <cp:lastModifiedBy>Drabants</cp:lastModifiedBy>
  <cp:revision>2</cp:revision>
  <dcterms:created xsi:type="dcterms:W3CDTF">2016-09-29T02:43:00Z</dcterms:created>
  <dcterms:modified xsi:type="dcterms:W3CDTF">2016-09-29T02:43:00Z</dcterms:modified>
  <cp:version/>
</cp:coreProperties>
</file>